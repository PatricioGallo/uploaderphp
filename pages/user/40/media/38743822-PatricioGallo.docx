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409"/>
        <w:tblW w:w="5104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9214"/>
      </w:tblGrid>
      <w:tr w:rsidR="007A661A" w:rsidRPr="00FD7C80" w14:paraId="6D43F218" w14:textId="77777777" w:rsidTr="00E16529">
        <w:trPr>
          <w:trHeight w:hRule="exact" w:val="2550"/>
        </w:trPr>
        <w:tc>
          <w:tcPr>
            <w:tcW w:w="9214" w:type="dxa"/>
            <w:tcMar>
              <w:top w:w="0" w:type="dxa"/>
              <w:bottom w:w="0" w:type="dxa"/>
            </w:tcMar>
          </w:tcPr>
          <w:p w14:paraId="443D8148" w14:textId="77777777" w:rsidR="007A661A" w:rsidRDefault="007A661A" w:rsidP="00117A50">
            <w:pPr>
              <w:pStyle w:val="Ttulo"/>
              <w:jc w:val="left"/>
              <w:rPr>
                <w:rStyle w:val="nfasisintenso"/>
              </w:rPr>
            </w:pPr>
            <w:r>
              <w:rPr>
                <w:noProof/>
                <w:lang w:bidi="es-ES"/>
              </w:rPr>
              <w:drawing>
                <wp:anchor distT="0" distB="0" distL="114300" distR="114300" simplePos="0" relativeHeight="251659264" behindDoc="0" locked="0" layoutInCell="1" allowOverlap="1" wp14:anchorId="3EACCEE0" wp14:editId="483A9149">
                  <wp:simplePos x="0" y="0"/>
                  <wp:positionH relativeFrom="column">
                    <wp:posOffset>4488276</wp:posOffset>
                  </wp:positionH>
                  <wp:positionV relativeFrom="paragraph">
                    <wp:posOffset>69012</wp:posOffset>
                  </wp:positionV>
                  <wp:extent cx="1047750" cy="1395730"/>
                  <wp:effectExtent l="0" t="0" r="0" b="0"/>
                  <wp:wrapThrough wrapText="bothSides">
                    <wp:wrapPolygon edited="0">
                      <wp:start x="0" y="0"/>
                      <wp:lineTo x="0" y="21227"/>
                      <wp:lineTo x="21207" y="21227"/>
                      <wp:lineTo x="21207" y="0"/>
                      <wp:lineTo x="0" y="0"/>
                    </wp:wrapPolygon>
                  </wp:wrapThrough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047750" cy="139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Patricio</w:t>
            </w:r>
            <w:r w:rsidRPr="00FD7C80">
              <w:rPr>
                <w:lang w:bidi="es-ES"/>
              </w:rPr>
              <w:t xml:space="preserve"> </w:t>
            </w:r>
            <w:r>
              <w:rPr>
                <w:rStyle w:val="nfasisintenso"/>
              </w:rPr>
              <w:t>Gallo</w:t>
            </w:r>
          </w:p>
          <w:p w14:paraId="0695880B" w14:textId="77777777" w:rsidR="007A661A" w:rsidRPr="00E16529" w:rsidRDefault="007A661A" w:rsidP="00117A50">
            <w:pPr>
              <w:pStyle w:val="Informacindecontacto"/>
              <w:jc w:val="left"/>
              <w:rPr>
                <w:rStyle w:val="nfasisintenso"/>
                <w:rFonts w:ascii="Calibri" w:hAnsi="Calibri"/>
                <w:bCs/>
                <w:iCs w:val="0"/>
                <w:color w:val="595959" w:themeColor="text1" w:themeTint="A6"/>
                <w:sz w:val="24"/>
                <w:szCs w:val="24"/>
              </w:rPr>
            </w:pPr>
            <w:r w:rsidRPr="00E16529">
              <w:rPr>
                <w:rStyle w:val="nfasisintenso"/>
                <w:rFonts w:ascii="Calibri" w:hAnsi="Calibri"/>
                <w:bCs/>
                <w:iCs w:val="0"/>
                <w:color w:val="595959" w:themeColor="text1" w:themeTint="A6"/>
                <w:sz w:val="24"/>
                <w:szCs w:val="24"/>
              </w:rPr>
              <w:t>Ingeniero Electrónico</w:t>
            </w:r>
          </w:p>
          <w:p w14:paraId="3190BC27" w14:textId="77777777" w:rsidR="007A661A" w:rsidRPr="00155E63" w:rsidRDefault="007A661A" w:rsidP="00117A50">
            <w:pPr>
              <w:pStyle w:val="Informacindecontacto"/>
              <w:contextualSpacing w:val="0"/>
              <w:jc w:val="left"/>
            </w:pPr>
            <w:r w:rsidRPr="00155E63">
              <w:rPr>
                <w:b/>
                <w:bCs/>
              </w:rPr>
              <w:t>Celular:</w:t>
            </w:r>
            <w:r w:rsidRPr="00155E63">
              <w:t xml:space="preserve"> 3814016191</w:t>
            </w:r>
          </w:p>
          <w:p w14:paraId="188EF9D0" w14:textId="77777777" w:rsidR="007A661A" w:rsidRPr="00155E63" w:rsidRDefault="007A661A" w:rsidP="00117A50">
            <w:pPr>
              <w:pStyle w:val="Informacindecontacto"/>
              <w:contextualSpacing w:val="0"/>
              <w:jc w:val="left"/>
            </w:pPr>
            <w:r w:rsidRPr="00155E63">
              <w:rPr>
                <w:b/>
                <w:bCs/>
              </w:rPr>
              <w:t>Edad:</w:t>
            </w:r>
            <w:r w:rsidRPr="00155E63">
              <w:t xml:space="preserve"> 26 años</w:t>
            </w:r>
          </w:p>
          <w:p w14:paraId="40126BA4" w14:textId="77777777" w:rsidR="007A661A" w:rsidRPr="00155E63" w:rsidRDefault="007A661A" w:rsidP="00117A50">
            <w:pPr>
              <w:pStyle w:val="Informacindecontacto"/>
              <w:contextualSpacing w:val="0"/>
              <w:jc w:val="left"/>
              <w:rPr>
                <w:lang w:bidi="es-ES"/>
              </w:rPr>
            </w:pPr>
            <w:r w:rsidRPr="00155E63">
              <w:rPr>
                <w:b/>
                <w:bCs/>
              </w:rPr>
              <w:t xml:space="preserve">Domicilio 1: </w:t>
            </w:r>
            <w:r w:rsidRPr="00155E63">
              <w:t>Marcos paz 371 San Miguel de Tucumán</w:t>
            </w:r>
            <w:r w:rsidRPr="00155E63">
              <w:rPr>
                <w:lang w:bidi="es-ES"/>
              </w:rPr>
              <w:t xml:space="preserve"> </w:t>
            </w:r>
          </w:p>
          <w:p w14:paraId="1DB84C92" w14:textId="77777777" w:rsidR="007A661A" w:rsidRPr="00155E63" w:rsidRDefault="007A661A" w:rsidP="00117A50">
            <w:pPr>
              <w:pStyle w:val="Informacindecontacto"/>
              <w:contextualSpacing w:val="0"/>
              <w:jc w:val="left"/>
            </w:pPr>
            <w:r w:rsidRPr="00155E63">
              <w:rPr>
                <w:b/>
                <w:bCs/>
              </w:rPr>
              <w:t>Domicilio 2:</w:t>
            </w:r>
            <w:r w:rsidRPr="00155E63">
              <w:t xml:space="preserve"> Tucumán 810, Ciudad Autónoma de Buenos Aires (CABA).</w:t>
            </w:r>
          </w:p>
          <w:p w14:paraId="425E3649" w14:textId="77777777" w:rsidR="007A661A" w:rsidRPr="00155E63" w:rsidRDefault="007A661A" w:rsidP="00117A50">
            <w:pPr>
              <w:pStyle w:val="Informacindecontacto"/>
              <w:jc w:val="left"/>
              <w:rPr>
                <w:lang w:bidi="es-ES"/>
              </w:rPr>
            </w:pPr>
            <w:r w:rsidRPr="00155E63">
              <w:rPr>
                <w:b/>
                <w:bCs/>
              </w:rPr>
              <w:t>Email</w:t>
            </w:r>
            <w:r w:rsidRPr="00155E63">
              <w:t xml:space="preserve">: </w:t>
            </w:r>
            <w:r w:rsidRPr="00155E63">
              <w:rPr>
                <w:bCs/>
              </w:rPr>
              <w:t>patogallo95@gmail.com</w:t>
            </w:r>
            <w:r w:rsidRPr="00155E63">
              <w:rPr>
                <w:lang w:bidi="es-ES"/>
              </w:rPr>
              <w:t xml:space="preserve"> </w:t>
            </w:r>
          </w:p>
          <w:p w14:paraId="33555FAB" w14:textId="77777777" w:rsidR="007A661A" w:rsidRPr="00FD7C80" w:rsidRDefault="007A661A" w:rsidP="00117A50">
            <w:pPr>
              <w:pStyle w:val="nfasisenlainformacindecontacto"/>
              <w:contextualSpacing w:val="0"/>
            </w:pPr>
          </w:p>
        </w:tc>
      </w:tr>
      <w:tr w:rsidR="007A661A" w:rsidRPr="00FD7C80" w14:paraId="659FCDF3" w14:textId="77777777" w:rsidTr="00117A50">
        <w:tc>
          <w:tcPr>
            <w:tcW w:w="9214" w:type="dxa"/>
            <w:tcMar>
              <w:top w:w="432" w:type="dxa"/>
            </w:tcMar>
          </w:tcPr>
          <w:p w14:paraId="62AB6DCA" w14:textId="77777777" w:rsidR="007A661A" w:rsidRPr="00FD7C80" w:rsidRDefault="007A661A" w:rsidP="00117A50">
            <w:pPr>
              <w:contextualSpacing w:val="0"/>
            </w:pPr>
            <w:r w:rsidRPr="00C21DF2">
              <w:t xml:space="preserve">Recibido de la carrera de </w:t>
            </w:r>
            <w:r w:rsidRPr="00524F50">
              <w:rPr>
                <w:b/>
                <w:bCs/>
              </w:rPr>
              <w:t>Ingeniería en Electrónica</w:t>
            </w:r>
            <w:r w:rsidRPr="00C21DF2">
              <w:t xml:space="preserve"> de la Universidad Nacional de Tucumán.</w:t>
            </w:r>
            <w:r>
              <w:t xml:space="preserve"> </w:t>
            </w:r>
            <w:r w:rsidRPr="00C21DF2">
              <w:t>Como experiencia laboral, pasante en empresa de servicios de mantenimiento de electrónica</w:t>
            </w:r>
            <w:r>
              <w:t xml:space="preserve"> </w:t>
            </w:r>
            <w:r w:rsidRPr="00C21DF2">
              <w:t>DISCAR</w:t>
            </w:r>
            <w:r>
              <w:t xml:space="preserve"> SC. Actualmente se encuentra trabajando en la empresa de hilado TN &amp; PLATEX, como ingeniero supervisor en el área de mantenimiento eléctrico y electrónico.</w:t>
            </w:r>
          </w:p>
        </w:tc>
      </w:tr>
    </w:tbl>
    <w:p w14:paraId="16CBFA98" w14:textId="6FDBE277" w:rsidR="004E01EB" w:rsidRPr="00FD7C80" w:rsidRDefault="007C0D79" w:rsidP="004E01EB">
      <w:pPr>
        <w:pStyle w:val="Ttulo1"/>
      </w:pPr>
      <w:sdt>
        <w:sdtPr>
          <w:alias w:val="Experiencia:"/>
          <w:tag w:val="Experiencia:"/>
          <w:id w:val="-1983300934"/>
          <w:placeholder>
            <w:docPart w:val="1A40EA510F404B0B92A977AAA1344D87"/>
          </w:placeholder>
          <w:temporary/>
          <w:showingPlcHdr/>
          <w15:appearance w15:val="hidden"/>
        </w:sdtPr>
        <w:sdtEndPr/>
        <w:sdtContent>
          <w:r w:rsidR="004E01EB" w:rsidRPr="00155E63">
            <w:rPr>
              <w:lang w:bidi="es-ES"/>
            </w:rPr>
            <w:t>Experiencia</w:t>
          </w:r>
        </w:sdtContent>
      </w:sdt>
    </w:p>
    <w:tbl>
      <w:tblPr>
        <w:tblStyle w:val="Tablaconcuadrcula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9003"/>
      </w:tblGrid>
      <w:tr w:rsidR="001D0BF1" w:rsidRPr="00FD7C80" w14:paraId="1B50D40E" w14:textId="77777777" w:rsidTr="00876AF7">
        <w:tc>
          <w:tcPr>
            <w:tcW w:w="9119" w:type="dxa"/>
          </w:tcPr>
          <w:p w14:paraId="2A5961C0" w14:textId="78DA0E70" w:rsidR="001D0BF1" w:rsidRPr="00FD7C80" w:rsidRDefault="00C52B97" w:rsidP="001D0BF1">
            <w:pPr>
              <w:pStyle w:val="Ttulo3"/>
              <w:contextualSpacing w:val="0"/>
              <w:outlineLvl w:val="2"/>
            </w:pPr>
            <w:r>
              <w:t>finalizado 2012</w:t>
            </w:r>
          </w:p>
          <w:p w14:paraId="4207D5FF" w14:textId="033C802F" w:rsidR="001D0BF1" w:rsidRPr="00FD7C80" w:rsidRDefault="00C21DF2" w:rsidP="001D0BF1">
            <w:pPr>
              <w:pStyle w:val="Ttulo2"/>
              <w:contextualSpacing w:val="0"/>
              <w:outlineLvl w:val="1"/>
            </w:pPr>
            <w:r>
              <w:t>Soporte tecnico</w:t>
            </w:r>
            <w:r w:rsidR="001D0BF1" w:rsidRPr="00FD7C80">
              <w:rPr>
                <w:lang w:bidi="es-ES"/>
              </w:rPr>
              <w:t xml:space="preserve">, </w:t>
            </w:r>
            <w:r>
              <w:rPr>
                <w:rStyle w:val="Referenciasutil"/>
              </w:rPr>
              <w:t>Discar Sc</w:t>
            </w:r>
            <w:r w:rsidR="00C52B97">
              <w:rPr>
                <w:rStyle w:val="Referenciasutil"/>
              </w:rPr>
              <w:t xml:space="preserve"> </w:t>
            </w:r>
          </w:p>
          <w:p w14:paraId="40A41732" w14:textId="77777777" w:rsidR="001E3120" w:rsidRDefault="00C21DF2" w:rsidP="00C21DF2">
            <w:pPr>
              <w:pStyle w:val="Prrafodelista"/>
              <w:numPr>
                <w:ilvl w:val="0"/>
                <w:numId w:val="17"/>
              </w:numPr>
            </w:pPr>
            <w:proofErr w:type="spellStart"/>
            <w:r w:rsidRPr="00C21DF2">
              <w:t>Sub</w:t>
            </w:r>
            <w:r>
              <w:t>en</w:t>
            </w:r>
            <w:r w:rsidRPr="00C21DF2">
              <w:t>cargado</w:t>
            </w:r>
            <w:proofErr w:type="spellEnd"/>
            <w:r w:rsidRPr="00C21DF2">
              <w:t xml:space="preserve"> del área mantenimiento, con personal a cargo.</w:t>
            </w:r>
          </w:p>
          <w:p w14:paraId="775009C1" w14:textId="77777777" w:rsidR="00C21DF2" w:rsidRDefault="00C21DF2" w:rsidP="00C21DF2">
            <w:pPr>
              <w:pStyle w:val="Prrafodelista"/>
              <w:numPr>
                <w:ilvl w:val="0"/>
                <w:numId w:val="17"/>
              </w:numPr>
            </w:pPr>
            <w:r w:rsidRPr="00C21DF2">
              <w:t>Mantenimiento de fax y radio comunicadores.</w:t>
            </w:r>
          </w:p>
          <w:p w14:paraId="2E44F04E" w14:textId="77777777" w:rsidR="00C21DF2" w:rsidRDefault="00C21DF2" w:rsidP="00C21DF2">
            <w:pPr>
              <w:pStyle w:val="Prrafodelista"/>
              <w:numPr>
                <w:ilvl w:val="0"/>
                <w:numId w:val="17"/>
              </w:numPr>
            </w:pPr>
            <w:r w:rsidRPr="00C21DF2">
              <w:t>Reparación de teléfonos fijos y celulares.</w:t>
            </w:r>
          </w:p>
          <w:p w14:paraId="41A969E9" w14:textId="6068C470" w:rsidR="00C52B97" w:rsidRPr="00FD7C80" w:rsidRDefault="00C52B97" w:rsidP="00C52B97">
            <w:pPr>
              <w:pStyle w:val="Prrafodelista"/>
            </w:pPr>
          </w:p>
        </w:tc>
      </w:tr>
      <w:tr w:rsidR="00F61DF9" w:rsidRPr="00FD7C80" w14:paraId="2123358D" w14:textId="77777777" w:rsidTr="00876AF7">
        <w:tc>
          <w:tcPr>
            <w:tcW w:w="9119" w:type="dxa"/>
            <w:tcMar>
              <w:top w:w="216" w:type="dxa"/>
            </w:tcMar>
          </w:tcPr>
          <w:p w14:paraId="06E3F0B6" w14:textId="51F91323" w:rsidR="00F61DF9" w:rsidRPr="00FD7C80" w:rsidRDefault="00F61DF9" w:rsidP="00F61DF9">
            <w:pPr>
              <w:pStyle w:val="Ttulo3"/>
              <w:contextualSpacing w:val="0"/>
              <w:outlineLvl w:val="2"/>
            </w:pPr>
            <w:r w:rsidRPr="00FD7C80">
              <w:rPr>
                <w:lang w:bidi="es-ES"/>
              </w:rPr>
              <w:t xml:space="preserve"> </w:t>
            </w:r>
            <w:r w:rsidR="00C52B97">
              <w:rPr>
                <w:lang w:bidi="es-ES"/>
              </w:rPr>
              <w:t>Actualmente</w:t>
            </w:r>
          </w:p>
          <w:p w14:paraId="71961E80" w14:textId="148D3B16" w:rsidR="00F61DF9" w:rsidRPr="00FD7C80" w:rsidRDefault="00C21DF2" w:rsidP="00F61DF9">
            <w:pPr>
              <w:pStyle w:val="Ttulo2"/>
              <w:contextualSpacing w:val="0"/>
              <w:outlineLvl w:val="1"/>
            </w:pPr>
            <w:r>
              <w:rPr>
                <w:lang w:bidi="es-ES"/>
              </w:rPr>
              <w:t>ingeniero Supervisor mantenimiento electrico y electronico</w:t>
            </w:r>
            <w:r w:rsidR="00F61DF9" w:rsidRPr="00FD7C80">
              <w:rPr>
                <w:lang w:bidi="es-ES"/>
              </w:rPr>
              <w:t xml:space="preserve">, </w:t>
            </w:r>
            <w:r>
              <w:rPr>
                <w:rStyle w:val="Referenciasutil"/>
              </w:rPr>
              <w:t>Tn&amp;platex</w:t>
            </w:r>
            <w:r w:rsidR="00C52B97">
              <w:rPr>
                <w:rStyle w:val="Referenciasutil"/>
              </w:rPr>
              <w:t xml:space="preserve"> </w:t>
            </w:r>
          </w:p>
          <w:p w14:paraId="76D079EC" w14:textId="0A68A828" w:rsidR="00F61DF9" w:rsidRDefault="00C21DF2" w:rsidP="00C21DF2">
            <w:pPr>
              <w:pStyle w:val="Prrafodelista"/>
              <w:numPr>
                <w:ilvl w:val="0"/>
                <w:numId w:val="18"/>
              </w:numPr>
            </w:pPr>
            <w:r>
              <w:t>Supervisar el mantenimiento de máquinas en el área eléctrica y electrónica.</w:t>
            </w:r>
          </w:p>
          <w:p w14:paraId="40E4A322" w14:textId="77777777" w:rsidR="00C21DF2" w:rsidRDefault="00C21DF2" w:rsidP="00C21DF2">
            <w:pPr>
              <w:pStyle w:val="Prrafodelista"/>
              <w:numPr>
                <w:ilvl w:val="0"/>
                <w:numId w:val="18"/>
              </w:numPr>
            </w:pPr>
            <w:r>
              <w:t>Supervisar el personal a cargo de mantenimiento.</w:t>
            </w:r>
          </w:p>
          <w:p w14:paraId="761BA613" w14:textId="1F9497BE" w:rsidR="00C21DF2" w:rsidRDefault="00C21DF2" w:rsidP="00C21DF2">
            <w:pPr>
              <w:pStyle w:val="Prrafodelista"/>
              <w:numPr>
                <w:ilvl w:val="0"/>
                <w:numId w:val="18"/>
              </w:numPr>
            </w:pPr>
            <w:r>
              <w:t xml:space="preserve">Automatización de </w:t>
            </w:r>
            <w:r w:rsidR="00C52B97">
              <w:t>máquinas.</w:t>
            </w:r>
          </w:p>
          <w:p w14:paraId="271D1108" w14:textId="4FA97184" w:rsidR="00C52B97" w:rsidRPr="00FD7C80" w:rsidRDefault="00C52B97" w:rsidP="00C21DF2">
            <w:pPr>
              <w:pStyle w:val="Prrafodelista"/>
              <w:numPr>
                <w:ilvl w:val="0"/>
                <w:numId w:val="18"/>
              </w:numPr>
            </w:pPr>
            <w:r>
              <w:t>Elaboración de informes de rendimiento del personal.</w:t>
            </w:r>
          </w:p>
        </w:tc>
      </w:tr>
    </w:tbl>
    <w:sdt>
      <w:sdtPr>
        <w:alias w:val="Educación:"/>
        <w:tag w:val="Formación:"/>
        <w:id w:val="-1908763273"/>
        <w:placeholder>
          <w:docPart w:val="1BDCF9A7B879407C9ADDBC1CBFC59B32"/>
        </w:placeholder>
        <w:temporary/>
        <w:showingPlcHdr/>
        <w15:appearance w15:val="hidden"/>
      </w:sdtPr>
      <w:sdtEndPr/>
      <w:sdtContent>
        <w:p w14:paraId="5ECA2D4D" w14:textId="77777777" w:rsidR="00DA59AA" w:rsidRPr="00FD7C80" w:rsidRDefault="00DA59AA" w:rsidP="0097790C">
          <w:pPr>
            <w:pStyle w:val="Ttulo1"/>
          </w:pPr>
          <w:r w:rsidRPr="00FD7C80">
            <w:rPr>
              <w:lang w:bidi="es-ES"/>
            </w:rPr>
            <w:t>Educación</w:t>
          </w:r>
        </w:p>
      </w:sdtContent>
    </w:sdt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1D0BF1" w:rsidRPr="00FD7C80" w14:paraId="51D40C11" w14:textId="77777777" w:rsidTr="00D66A52">
        <w:tc>
          <w:tcPr>
            <w:tcW w:w="9355" w:type="dxa"/>
          </w:tcPr>
          <w:p w14:paraId="0D38BCF7" w14:textId="5151074C" w:rsidR="001D0BF1" w:rsidRPr="00FD7C80" w:rsidRDefault="00C52B97" w:rsidP="001D0BF1">
            <w:pPr>
              <w:pStyle w:val="Ttulo3"/>
              <w:contextualSpacing w:val="0"/>
              <w:outlineLvl w:val="2"/>
            </w:pPr>
            <w:r>
              <w:t>2013 - 2019</w:t>
            </w:r>
          </w:p>
          <w:p w14:paraId="54B608FA" w14:textId="33E2F6C1" w:rsidR="001D0BF1" w:rsidRPr="00FD7C80" w:rsidRDefault="00C52B97" w:rsidP="001D0BF1">
            <w:pPr>
              <w:pStyle w:val="Ttulo2"/>
              <w:contextualSpacing w:val="0"/>
              <w:outlineLvl w:val="1"/>
            </w:pPr>
            <w:r>
              <w:t>Ingeniero electronico</w:t>
            </w:r>
            <w:r w:rsidR="001D0BF1" w:rsidRPr="00FD7C80">
              <w:rPr>
                <w:lang w:bidi="es-ES"/>
              </w:rPr>
              <w:t xml:space="preserve">, </w:t>
            </w:r>
            <w:sdt>
              <w:sdtPr>
                <w:rPr>
                  <w:rStyle w:val="Referenciasutil"/>
                </w:rPr>
                <w:alias w:val="Escriba la universidad 1:"/>
                <w:tag w:val="Escriba la universidad 1:"/>
                <w:id w:val="-1275936649"/>
                <w:placeholder>
                  <w:docPart w:val="7610ECEADC79418C91169F9867A5068B"/>
                </w:placeholder>
                <w:temporary/>
                <w:showingPlcHdr/>
                <w15:appearance w15:val="hidden"/>
              </w:sdtPr>
              <w:sdtEndPr>
                <w:rPr>
                  <w:rStyle w:val="Fuentedeprrafopredeter"/>
                  <w:b/>
                  <w:smallCaps w:val="0"/>
                  <w:color w:val="1D824C" w:themeColor="accent1"/>
                </w:rPr>
              </w:sdtEndPr>
              <w:sdtContent>
                <w:r w:rsidR="001D0BF1" w:rsidRPr="00FD7C80">
                  <w:rPr>
                    <w:rStyle w:val="Referenciasutil"/>
                    <w:lang w:bidi="es-ES"/>
                  </w:rPr>
                  <w:t>Universidad</w:t>
                </w:r>
              </w:sdtContent>
            </w:sdt>
            <w:r>
              <w:rPr>
                <w:rStyle w:val="Referenciasutil"/>
              </w:rPr>
              <w:t xml:space="preserve"> Nacional de TUcuman</w:t>
            </w:r>
          </w:p>
          <w:p w14:paraId="66832FF7" w14:textId="6AAE939A" w:rsidR="007538DC" w:rsidRPr="00FD7C80" w:rsidRDefault="007538DC" w:rsidP="007538DC">
            <w:pPr>
              <w:contextualSpacing w:val="0"/>
            </w:pPr>
          </w:p>
        </w:tc>
      </w:tr>
      <w:tr w:rsidR="00F61DF9" w:rsidRPr="00FD7C80" w14:paraId="3FFB3464" w14:textId="77777777" w:rsidTr="00F61DF9">
        <w:tc>
          <w:tcPr>
            <w:tcW w:w="9355" w:type="dxa"/>
            <w:tcMar>
              <w:top w:w="216" w:type="dxa"/>
            </w:tcMar>
          </w:tcPr>
          <w:p w14:paraId="4EDFD33F" w14:textId="220B7D0E" w:rsidR="00F61DF9" w:rsidRPr="00FD7C80" w:rsidRDefault="00C52B97" w:rsidP="00F61DF9">
            <w:pPr>
              <w:pStyle w:val="Ttulo3"/>
              <w:contextualSpacing w:val="0"/>
              <w:outlineLvl w:val="2"/>
            </w:pPr>
            <w:r>
              <w:t>2007 - 2012</w:t>
            </w:r>
          </w:p>
          <w:p w14:paraId="7BB80760" w14:textId="02BAEC84" w:rsidR="00F61DF9" w:rsidRPr="00FD7C80" w:rsidRDefault="00C52B97" w:rsidP="00F61DF9">
            <w:pPr>
              <w:pStyle w:val="Ttulo2"/>
              <w:contextualSpacing w:val="0"/>
              <w:outlineLvl w:val="1"/>
            </w:pPr>
            <w:r>
              <w:t>Tecnico electronico</w:t>
            </w:r>
            <w:r w:rsidR="00F61DF9" w:rsidRPr="00FD7C80">
              <w:rPr>
                <w:lang w:bidi="es-ES"/>
              </w:rPr>
              <w:t xml:space="preserve">, </w:t>
            </w:r>
            <w:r>
              <w:rPr>
                <w:rStyle w:val="Referenciasutil"/>
              </w:rPr>
              <w:t>Instituto tecnico salesiano lorenzo massa</w:t>
            </w:r>
          </w:p>
          <w:p w14:paraId="1A88F894" w14:textId="77777777" w:rsidR="00F61DF9" w:rsidRDefault="00F61DF9" w:rsidP="00F61DF9"/>
          <w:p w14:paraId="7A8674D4" w14:textId="1A3BEB90" w:rsidR="00C52B97" w:rsidRPr="00FD7C80" w:rsidRDefault="00C52B97" w:rsidP="00C52B97">
            <w:pPr>
              <w:pStyle w:val="Ttulo3"/>
              <w:contextualSpacing w:val="0"/>
              <w:outlineLvl w:val="2"/>
            </w:pPr>
            <w:r>
              <w:t xml:space="preserve">2002 - </w:t>
            </w:r>
            <w:r>
              <w:t>20</w:t>
            </w:r>
            <w:r>
              <w:t>09</w:t>
            </w:r>
          </w:p>
          <w:p w14:paraId="133CEB52" w14:textId="412E8C87" w:rsidR="00C52B97" w:rsidRPr="00FD7C80" w:rsidRDefault="00C52B97" w:rsidP="00C52B97">
            <w:pPr>
              <w:pStyle w:val="Ttulo2"/>
              <w:contextualSpacing w:val="0"/>
              <w:outlineLvl w:val="1"/>
            </w:pPr>
            <w:r>
              <w:t>certificado idioma ingles</w:t>
            </w:r>
            <w:r w:rsidRPr="00FD7C80">
              <w:rPr>
                <w:lang w:bidi="es-ES"/>
              </w:rPr>
              <w:t xml:space="preserve">, </w:t>
            </w:r>
            <w:r w:rsidRPr="00C52B97">
              <w:rPr>
                <w:rStyle w:val="Referenciasutil"/>
              </w:rPr>
              <w:t>Instituto cultural argentino de lenguas vivas (Anglo)</w:t>
            </w:r>
          </w:p>
          <w:p w14:paraId="5DFFF8DE" w14:textId="77C6A3DB" w:rsidR="00C52B97" w:rsidRPr="00FD7C80" w:rsidRDefault="00C52B97" w:rsidP="00F61DF9"/>
        </w:tc>
      </w:tr>
    </w:tbl>
    <w:sdt>
      <w:sdtPr>
        <w:alias w:val="Aptitudes:"/>
        <w:tag w:val="Aptitudes:"/>
        <w:id w:val="-1392877668"/>
        <w:placeholder>
          <w:docPart w:val="3B2DA123638049B2AD2EFF80B1BCDCA1"/>
        </w:placeholder>
        <w:temporary/>
        <w:showingPlcHdr/>
        <w15:appearance w15:val="hidden"/>
      </w:sdtPr>
      <w:sdtEndPr/>
      <w:sdtContent>
        <w:p w14:paraId="2315AEB5" w14:textId="1C52983C" w:rsidR="00486277" w:rsidRPr="00FD7C80" w:rsidRDefault="00486277" w:rsidP="00486277">
          <w:pPr>
            <w:pStyle w:val="Ttulo1"/>
          </w:pPr>
          <w:r w:rsidRPr="00FD7C80">
            <w:rPr>
              <w:lang w:bidi="es-ES"/>
            </w:rPr>
            <w:t>Aptitudes</w:t>
          </w:r>
        </w:p>
      </w:sdtContent>
    </w:sdt>
    <w:tbl>
      <w:tblPr>
        <w:tblStyle w:val="Tablaconcuadrcula"/>
        <w:tblW w:w="526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"/>
      </w:tblPr>
      <w:tblGrid>
        <w:gridCol w:w="4410"/>
        <w:gridCol w:w="5087"/>
      </w:tblGrid>
      <w:tr w:rsidR="003A0632" w:rsidRPr="00FD7C80" w14:paraId="2D2B0EA1" w14:textId="77777777" w:rsidTr="00876AF7">
        <w:tc>
          <w:tcPr>
            <w:tcW w:w="4410" w:type="dxa"/>
          </w:tcPr>
          <w:p w14:paraId="11DC0915" w14:textId="3026CC05" w:rsidR="001E3120" w:rsidRPr="00FD7C80" w:rsidRDefault="00C52B97" w:rsidP="006E1507">
            <w:pPr>
              <w:pStyle w:val="Listaconvietas"/>
              <w:contextualSpacing w:val="0"/>
            </w:pPr>
            <w:r>
              <w:t>Manejo de personal.</w:t>
            </w:r>
          </w:p>
          <w:p w14:paraId="395AEAA7" w14:textId="5B6DB475" w:rsidR="001F4E6D" w:rsidRDefault="00C52B97" w:rsidP="006E1507">
            <w:pPr>
              <w:pStyle w:val="Listaconvietas"/>
              <w:contextualSpacing w:val="0"/>
            </w:pPr>
            <w:r>
              <w:t>Instalaciones eléctricas (plano de casas y talleres).</w:t>
            </w:r>
          </w:p>
          <w:p w14:paraId="41552E5D" w14:textId="7F6711E7" w:rsidR="00C52B97" w:rsidRPr="00FD7C80" w:rsidRDefault="00C52B97" w:rsidP="006E1507">
            <w:pPr>
              <w:pStyle w:val="Listaconvietas"/>
              <w:contextualSpacing w:val="0"/>
            </w:pPr>
            <w:r>
              <w:t>Diseño de circuitos integrados.</w:t>
            </w:r>
          </w:p>
        </w:tc>
        <w:tc>
          <w:tcPr>
            <w:tcW w:w="5088" w:type="dxa"/>
            <w:tcMar>
              <w:left w:w="360" w:type="dxa"/>
            </w:tcMar>
          </w:tcPr>
          <w:p w14:paraId="7BE0876A" w14:textId="24AD732A" w:rsidR="003A0632" w:rsidRPr="00FD7C80" w:rsidRDefault="00C52B97" w:rsidP="006E1507">
            <w:pPr>
              <w:pStyle w:val="Listaconvietas"/>
              <w:contextualSpacing w:val="0"/>
            </w:pPr>
            <w:r>
              <w:t xml:space="preserve">Automatización de </w:t>
            </w:r>
            <w:r w:rsidR="00876AF7">
              <w:t>máquinas</w:t>
            </w:r>
            <w:r>
              <w:t xml:space="preserve"> para la industria.</w:t>
            </w:r>
          </w:p>
          <w:p w14:paraId="6FB7E158" w14:textId="3E220CD0" w:rsidR="001E3120" w:rsidRPr="00FD7C80" w:rsidRDefault="00C52B97" w:rsidP="006E1507">
            <w:pPr>
              <w:pStyle w:val="Listaconvietas"/>
              <w:contextualSpacing w:val="0"/>
            </w:pPr>
            <w:r>
              <w:t>Diseño web.</w:t>
            </w:r>
          </w:p>
          <w:p w14:paraId="7C4CE646" w14:textId="40479C34" w:rsidR="001E3120" w:rsidRPr="00FD7C80" w:rsidRDefault="00C52B97" w:rsidP="006E1507">
            <w:pPr>
              <w:pStyle w:val="Listaconvietas"/>
              <w:contextualSpacing w:val="0"/>
            </w:pPr>
            <w:r>
              <w:t>Manejo de PLC y SCADA.</w:t>
            </w:r>
          </w:p>
        </w:tc>
      </w:tr>
    </w:tbl>
    <w:p w14:paraId="2A1B27BC" w14:textId="1C52983C" w:rsidR="00876AF7" w:rsidRDefault="00876AF7" w:rsidP="0062312F">
      <w:pPr>
        <w:pStyle w:val="Ttulo1"/>
      </w:pPr>
      <w:r w:rsidRPr="00876AF7">
        <w:lastRenderedPageBreak/>
        <w:t>IDIOMAS Y SOFTWARE</w:t>
      </w:r>
    </w:p>
    <w:p w14:paraId="27A70453" w14:textId="4D5DA56A" w:rsidR="00876AF7" w:rsidRDefault="00876AF7" w:rsidP="0062312F">
      <w:pPr>
        <w:pStyle w:val="Ttulo1"/>
      </w:pPr>
    </w:p>
    <w:p w14:paraId="1C9FB55E" w14:textId="0CBDE7D2" w:rsidR="00876AF7" w:rsidRPr="00876AF7" w:rsidRDefault="00876AF7" w:rsidP="00876AF7">
      <w:pPr>
        <w:pStyle w:val="Informacindecontacto"/>
        <w:ind w:firstLine="720"/>
        <w:jc w:val="left"/>
        <w:rPr>
          <w:b/>
          <w:bCs/>
        </w:rPr>
      </w:pPr>
      <w:r>
        <w:rPr>
          <w:b/>
          <w:bCs/>
        </w:rPr>
        <w:t>IDIOMAS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PROGRAMACION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INFORMATICA</w:t>
      </w:r>
    </w:p>
    <w:p w14:paraId="0362F1FF" w14:textId="77777777" w:rsidR="00876AF7" w:rsidRDefault="00876AF7" w:rsidP="00876AF7">
      <w:pPr>
        <w:pStyle w:val="Prrafodelista"/>
      </w:pPr>
    </w:p>
    <w:p w14:paraId="24A7310D" w14:textId="155A35B4" w:rsidR="00876AF7" w:rsidRDefault="00876AF7" w:rsidP="00876AF7">
      <w:pPr>
        <w:pStyle w:val="Prrafodelista"/>
      </w:pPr>
      <w:r>
        <w:t>Español</w:t>
      </w:r>
      <w:r>
        <w:tab/>
        <w:t>(nativo)</w:t>
      </w:r>
      <w:r>
        <w:tab/>
      </w:r>
      <w:r>
        <w:tab/>
      </w:r>
      <w:r>
        <w:tab/>
        <w:t>Lenguaje C</w:t>
      </w:r>
      <w:r>
        <w:tab/>
      </w:r>
      <w:r>
        <w:tab/>
      </w:r>
      <w:r>
        <w:tab/>
      </w:r>
      <w:r>
        <w:tab/>
        <w:t>Microsoft Word</w:t>
      </w:r>
    </w:p>
    <w:p w14:paraId="5178542A" w14:textId="31F0DAE4" w:rsidR="00876AF7" w:rsidRDefault="00876AF7" w:rsidP="00876AF7">
      <w:pPr>
        <w:pStyle w:val="Prrafodelista"/>
      </w:pPr>
      <w:r>
        <w:t>Ingles (avanzado)</w:t>
      </w:r>
      <w:r>
        <w:tab/>
      </w:r>
      <w:r>
        <w:tab/>
        <w:t>PLC Schneider y SIEMENS</w:t>
      </w:r>
      <w:r>
        <w:tab/>
      </w:r>
      <w:r>
        <w:tab/>
        <w:t>Microsoft Excel</w:t>
      </w:r>
    </w:p>
    <w:p w14:paraId="5564CFC3" w14:textId="3D29106F" w:rsidR="00876AF7" w:rsidRDefault="00876AF7" w:rsidP="00876AF7">
      <w:pPr>
        <w:pStyle w:val="Prrafodelista"/>
      </w:pPr>
      <w:r>
        <w:t>Italiano</w:t>
      </w:r>
      <w:r>
        <w:tab/>
        <w:t>(</w:t>
      </w:r>
      <w:r w:rsidR="00524F50">
        <w:t>básico</w:t>
      </w:r>
      <w:r>
        <w:t>)</w:t>
      </w:r>
      <w:r>
        <w:tab/>
      </w:r>
      <w:r>
        <w:tab/>
      </w:r>
      <w:r>
        <w:tab/>
        <w:t>VHDL</w:t>
      </w:r>
      <w:r>
        <w:tab/>
      </w:r>
      <w:r>
        <w:tab/>
      </w:r>
      <w:r>
        <w:tab/>
      </w:r>
      <w:r>
        <w:tab/>
      </w:r>
      <w:r>
        <w:tab/>
        <w:t>Microsoft Power P.</w:t>
      </w:r>
    </w:p>
    <w:p w14:paraId="1931F8C1" w14:textId="745E12B4" w:rsidR="00876AF7" w:rsidRDefault="00876AF7" w:rsidP="00876AF7">
      <w:pPr>
        <w:pStyle w:val="Prrafodelista"/>
      </w:pPr>
      <w:r>
        <w:tab/>
      </w:r>
      <w:r>
        <w:tab/>
      </w:r>
      <w:r>
        <w:tab/>
      </w:r>
      <w:r>
        <w:tab/>
        <w:t>HTML 5</w:t>
      </w:r>
      <w:r>
        <w:tab/>
      </w:r>
      <w:r>
        <w:tab/>
      </w:r>
      <w:r>
        <w:tab/>
      </w:r>
      <w:r>
        <w:tab/>
      </w:r>
      <w:r>
        <w:tab/>
        <w:t>MATLAB</w:t>
      </w:r>
    </w:p>
    <w:p w14:paraId="2D10A8B8" w14:textId="126AA81C" w:rsidR="00876AF7" w:rsidRDefault="00876AF7" w:rsidP="00876AF7">
      <w:pPr>
        <w:pStyle w:val="Prrafodelista"/>
      </w:pPr>
      <w:r>
        <w:tab/>
      </w:r>
      <w:r>
        <w:tab/>
      </w:r>
      <w:r>
        <w:tab/>
      </w:r>
      <w:r>
        <w:tab/>
        <w:t>CSS</w:t>
      </w:r>
      <w:r>
        <w:tab/>
      </w:r>
      <w:r>
        <w:tab/>
      </w:r>
      <w:r>
        <w:tab/>
      </w:r>
      <w:r>
        <w:tab/>
      </w:r>
      <w:r>
        <w:tab/>
        <w:t>AUTOCAD</w:t>
      </w:r>
    </w:p>
    <w:p w14:paraId="5B24CD3D" w14:textId="64C711DF" w:rsidR="00876AF7" w:rsidRDefault="00876AF7" w:rsidP="00876AF7">
      <w:pPr>
        <w:pStyle w:val="Prrafodelista"/>
      </w:pPr>
      <w:r>
        <w:tab/>
      </w:r>
      <w:r>
        <w:tab/>
      </w:r>
      <w:r>
        <w:tab/>
      </w:r>
      <w:r>
        <w:tab/>
        <w:t>MySQL</w:t>
      </w:r>
      <w:r>
        <w:tab/>
      </w:r>
      <w:r>
        <w:tab/>
      </w:r>
      <w:r>
        <w:tab/>
      </w:r>
      <w:r>
        <w:tab/>
      </w:r>
      <w:r>
        <w:tab/>
        <w:t>PROTEUS</w:t>
      </w:r>
    </w:p>
    <w:p w14:paraId="3C904B6A" w14:textId="60D2B08B" w:rsidR="00876AF7" w:rsidRDefault="00876AF7" w:rsidP="00876AF7">
      <w:pPr>
        <w:pStyle w:val="Prrafodelista"/>
        <w:ind w:left="2880" w:firstLine="720"/>
      </w:pPr>
      <w:proofErr w:type="spellStart"/>
      <w:r>
        <w:t>Zelio</w:t>
      </w:r>
      <w:proofErr w:type="spellEnd"/>
      <w:r>
        <w:t xml:space="preserve"> SOFT</w:t>
      </w:r>
    </w:p>
    <w:p w14:paraId="0DCBA921" w14:textId="7B51F962" w:rsidR="00876AF7" w:rsidRDefault="00876AF7" w:rsidP="00876AF7">
      <w:pPr>
        <w:pStyle w:val="Prrafodelista"/>
        <w:ind w:left="2880" w:firstLine="720"/>
      </w:pPr>
      <w:r>
        <w:t>SCADA</w:t>
      </w:r>
    </w:p>
    <w:p w14:paraId="626332DA" w14:textId="24A0E7DF" w:rsidR="00876AF7" w:rsidRDefault="00876AF7" w:rsidP="0062312F">
      <w:pPr>
        <w:pStyle w:val="Ttulo1"/>
      </w:pPr>
      <w:r>
        <w:tab/>
      </w:r>
      <w:r>
        <w:tab/>
      </w:r>
      <w:r>
        <w:tab/>
      </w:r>
      <w:r>
        <w:tab/>
      </w:r>
      <w:r>
        <w:tab/>
      </w:r>
    </w:p>
    <w:p w14:paraId="67DD126C" w14:textId="6ED01329" w:rsidR="00AD782D" w:rsidRPr="00FD7C80" w:rsidRDefault="00C52B97" w:rsidP="0062312F">
      <w:pPr>
        <w:pStyle w:val="Ttulo1"/>
      </w:pPr>
      <w:r>
        <w:t>Datos complementarios</w:t>
      </w:r>
    </w:p>
    <w:p w14:paraId="2718B491" w14:textId="53AFAE89" w:rsidR="00B51D1B" w:rsidRDefault="00C52B97" w:rsidP="00C52B97">
      <w:pPr>
        <w:pStyle w:val="Prrafodelista"/>
        <w:numPr>
          <w:ilvl w:val="0"/>
          <w:numId w:val="19"/>
        </w:numPr>
      </w:pPr>
      <w:r w:rsidRPr="00C52B97">
        <w:t>Fue presidente del centro de estudiantes del instituto Técnico Salesiano Lorenzo Massa en el</w:t>
      </w:r>
      <w:r>
        <w:t xml:space="preserve"> año 2012.</w:t>
      </w:r>
    </w:p>
    <w:p w14:paraId="15C7B0CA" w14:textId="6D68C9FD" w:rsidR="00C52B97" w:rsidRDefault="00C52B97" w:rsidP="00C52B97">
      <w:pPr>
        <w:pStyle w:val="Prrafodelista"/>
        <w:numPr>
          <w:ilvl w:val="0"/>
          <w:numId w:val="19"/>
        </w:numPr>
      </w:pPr>
      <w:r w:rsidRPr="00C52B97">
        <w:t>Fue expositor en el stand de ingeniería electrónica en la muestra de oferta académica “Exactas</w:t>
      </w:r>
      <w:r>
        <w:t xml:space="preserve"> para todos” en los años 2016 y 2017, resultando ganador en ambos.</w:t>
      </w:r>
    </w:p>
    <w:p w14:paraId="6819D4E3" w14:textId="2A3B0D81" w:rsidR="00C52B97" w:rsidRDefault="00C52B97" w:rsidP="00C52B97">
      <w:pPr>
        <w:pStyle w:val="Prrafodelista"/>
        <w:numPr>
          <w:ilvl w:val="0"/>
          <w:numId w:val="19"/>
        </w:numPr>
      </w:pPr>
      <w:r w:rsidRPr="00C52B97">
        <w:t>Posee un curso de primeros auxilios teórico practico realizado en el año 2018.</w:t>
      </w:r>
    </w:p>
    <w:p w14:paraId="3681DCEA" w14:textId="5AA2BF84" w:rsidR="00C52B97" w:rsidRDefault="00C52B97" w:rsidP="00C52B97">
      <w:pPr>
        <w:pStyle w:val="Prrafodelista"/>
        <w:numPr>
          <w:ilvl w:val="0"/>
          <w:numId w:val="19"/>
        </w:numPr>
      </w:pPr>
      <w:r w:rsidRPr="00C52B97">
        <w:t>Posee carnet de manejo B1</w:t>
      </w:r>
    </w:p>
    <w:p w14:paraId="309A0432" w14:textId="79DC69F1" w:rsidR="00C52B97" w:rsidRPr="00FD7C80" w:rsidRDefault="00C52B97" w:rsidP="00C52B97">
      <w:pPr>
        <w:pStyle w:val="Prrafodelista"/>
        <w:numPr>
          <w:ilvl w:val="0"/>
          <w:numId w:val="19"/>
        </w:numPr>
      </w:pPr>
      <w:r w:rsidRPr="00C52B97">
        <w:t>Posibilidad de radicarse en CABA (con domicilio propio), o en otros lugares sin inconvenientes</w:t>
      </w:r>
    </w:p>
    <w:sectPr w:rsidR="00C52B97" w:rsidRPr="00FD7C80" w:rsidSect="002B4751">
      <w:footerReference w:type="default" r:id="rId9"/>
      <w:headerReference w:type="first" r:id="rId10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F5555" w14:textId="77777777" w:rsidR="00C21DF2" w:rsidRDefault="00C21DF2" w:rsidP="0068194B">
      <w:r>
        <w:separator/>
      </w:r>
    </w:p>
    <w:p w14:paraId="02897A45" w14:textId="77777777" w:rsidR="00C21DF2" w:rsidRDefault="00C21DF2"/>
    <w:p w14:paraId="6F245B1E" w14:textId="77777777" w:rsidR="00C21DF2" w:rsidRDefault="00C21DF2"/>
  </w:endnote>
  <w:endnote w:type="continuationSeparator" w:id="0">
    <w:p w14:paraId="052F1018" w14:textId="77777777" w:rsidR="00C21DF2" w:rsidRDefault="00C21DF2" w:rsidP="0068194B">
      <w:r>
        <w:continuationSeparator/>
      </w:r>
    </w:p>
    <w:p w14:paraId="798926C2" w14:textId="77777777" w:rsidR="00C21DF2" w:rsidRDefault="00C21DF2"/>
    <w:p w14:paraId="1DA0C99A" w14:textId="77777777" w:rsidR="00C21DF2" w:rsidRDefault="00C21D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22E50A" w14:textId="77777777" w:rsidR="002B2958" w:rsidRPr="00D917FC" w:rsidRDefault="002B2958">
        <w:pPr>
          <w:pStyle w:val="Piedepgina"/>
          <w:rPr>
            <w:lang w:val="es-ES_tradnl"/>
          </w:rPr>
        </w:pPr>
        <w:r w:rsidRPr="00D917FC">
          <w:rPr>
            <w:lang w:val="es-ES_tradnl" w:bidi="es-ES"/>
          </w:rPr>
          <w:fldChar w:fldCharType="begin"/>
        </w:r>
        <w:r w:rsidRPr="00D917FC">
          <w:rPr>
            <w:lang w:val="es-ES_tradnl" w:bidi="es-ES"/>
          </w:rPr>
          <w:instrText xml:space="preserve"> PAGE   \* MERGEFORMAT </w:instrText>
        </w:r>
        <w:r w:rsidRPr="00D917FC">
          <w:rPr>
            <w:lang w:val="es-ES_tradnl" w:bidi="es-ES"/>
          </w:rPr>
          <w:fldChar w:fldCharType="separate"/>
        </w:r>
        <w:r w:rsidR="00DE2EA9" w:rsidRPr="00D917FC">
          <w:rPr>
            <w:noProof/>
            <w:lang w:val="es-ES_tradnl" w:bidi="es-ES"/>
          </w:rPr>
          <w:t>2</w:t>
        </w:r>
        <w:r w:rsidRPr="00D917FC"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3F7C3" w14:textId="77777777" w:rsidR="00C21DF2" w:rsidRDefault="00C21DF2" w:rsidP="0068194B">
      <w:r>
        <w:separator/>
      </w:r>
    </w:p>
    <w:p w14:paraId="53D4F2EB" w14:textId="77777777" w:rsidR="00C21DF2" w:rsidRDefault="00C21DF2"/>
    <w:p w14:paraId="2B77FD9C" w14:textId="77777777" w:rsidR="00C21DF2" w:rsidRDefault="00C21DF2"/>
  </w:footnote>
  <w:footnote w:type="continuationSeparator" w:id="0">
    <w:p w14:paraId="4F96E4C6" w14:textId="77777777" w:rsidR="00C21DF2" w:rsidRDefault="00C21DF2" w:rsidP="0068194B">
      <w:r>
        <w:continuationSeparator/>
      </w:r>
    </w:p>
    <w:p w14:paraId="6AD35A24" w14:textId="77777777" w:rsidR="00C21DF2" w:rsidRDefault="00C21DF2"/>
    <w:p w14:paraId="49360B97" w14:textId="77777777" w:rsidR="00C21DF2" w:rsidRDefault="00C21D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AF14E" w14:textId="77777777" w:rsidR="00236D54" w:rsidRPr="004E01EB" w:rsidRDefault="00F476C4" w:rsidP="005A1B10">
    <w:pPr>
      <w:pStyle w:val="Encabezado"/>
    </w:pPr>
    <w:r w:rsidRPr="004E01EB"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EB10184" wp14:editId="7794150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4B7968B" id="Conector recto 5" o:spid="_x0000_s1026" alt="Línea de división de encabezad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2A20866"/>
    <w:multiLevelType w:val="hybridMultilevel"/>
    <w:tmpl w:val="B61E2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2E53AF"/>
    <w:multiLevelType w:val="hybridMultilevel"/>
    <w:tmpl w:val="2FBCD0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E5A6098"/>
    <w:multiLevelType w:val="hybridMultilevel"/>
    <w:tmpl w:val="FE78E6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1915164"/>
    <w:multiLevelType w:val="hybridMultilevel"/>
    <w:tmpl w:val="4CCC88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FD5C02"/>
    <w:multiLevelType w:val="hybridMultilevel"/>
    <w:tmpl w:val="23F264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25D0997"/>
    <w:multiLevelType w:val="hybridMultilevel"/>
    <w:tmpl w:val="02188ECE"/>
    <w:lvl w:ilvl="0" w:tplc="0066B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BF30E9"/>
    <w:multiLevelType w:val="hybridMultilevel"/>
    <w:tmpl w:val="337685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3"/>
  </w:num>
  <w:num w:numId="6">
    <w:abstractNumId w:val="3"/>
  </w:num>
  <w:num w:numId="7">
    <w:abstractNumId w:val="16"/>
  </w:num>
  <w:num w:numId="8">
    <w:abstractNumId w:val="2"/>
  </w:num>
  <w:num w:numId="9">
    <w:abstractNumId w:val="19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20"/>
  </w:num>
  <w:num w:numId="15">
    <w:abstractNumId w:val="10"/>
  </w:num>
  <w:num w:numId="16">
    <w:abstractNumId w:val="14"/>
  </w:num>
  <w:num w:numId="17">
    <w:abstractNumId w:val="17"/>
  </w:num>
  <w:num w:numId="18">
    <w:abstractNumId w:val="12"/>
  </w:num>
  <w:num w:numId="19">
    <w:abstractNumId w:val="21"/>
  </w:num>
  <w:num w:numId="20">
    <w:abstractNumId w:val="18"/>
  </w:num>
  <w:num w:numId="21">
    <w:abstractNumId w:val="11"/>
  </w:num>
  <w:num w:numId="22">
    <w:abstractNumId w:val="15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F2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0F7E76"/>
    <w:rsid w:val="0010006E"/>
    <w:rsid w:val="001045A8"/>
    <w:rsid w:val="00114A91"/>
    <w:rsid w:val="00117A50"/>
    <w:rsid w:val="001427E1"/>
    <w:rsid w:val="00155E63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4F50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B62"/>
    <w:rsid w:val="005D4CC1"/>
    <w:rsid w:val="005F4B91"/>
    <w:rsid w:val="005F55D2"/>
    <w:rsid w:val="0062312F"/>
    <w:rsid w:val="00625F2C"/>
    <w:rsid w:val="006541C2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A661A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76AF7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24A0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21DF2"/>
    <w:rsid w:val="00C47FA6"/>
    <w:rsid w:val="00C52B97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2FCF"/>
    <w:rsid w:val="00D243A9"/>
    <w:rsid w:val="00D305E5"/>
    <w:rsid w:val="00D37CD3"/>
    <w:rsid w:val="00D66A52"/>
    <w:rsid w:val="00D66EFA"/>
    <w:rsid w:val="00D72A2D"/>
    <w:rsid w:val="00D917FC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16529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7C8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4952D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7FC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917FC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styleId="Tablaconcuadrcula1clara">
    <w:name w:val="Grid Table 1 Light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unhideWhenUsed/>
    <w:rsid w:val="00D917FC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styleId="Tablanormal1">
    <w:name w:val="Plain Table 1"/>
    <w:basedOn w:val="Tablanormal"/>
    <w:uiPriority w:val="41"/>
    <w:rsid w:val="00D917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917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917F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917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917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D917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D917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D917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styleId="Mencionar">
    <w:name w:val="Mention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styleId="Hashtag">
    <w:name w:val="Hashtag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Hipervnculointeligente">
    <w:name w:val="Smart Hyperlink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o_\AppData\Local\Microsoft\Office\16.0\DTS\es-ES%7bAADCE5B3-2B20-40FE-8ECA-4DA903433623%7d\%7bC716229B-76A9-4846-9C3A-9E3F1ABA4C68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A40EA510F404B0B92A977AAA1344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CFBBC-55E5-422E-8800-7CF54A3D41B3}"/>
      </w:docPartPr>
      <w:docPartBody>
        <w:p w:rsidR="00000000" w:rsidRDefault="00E70EC0">
          <w:pPr>
            <w:pStyle w:val="1A40EA510F404B0B92A977AAA1344D87"/>
          </w:pPr>
          <w:r w:rsidRPr="00FD7C80">
            <w:rPr>
              <w:lang w:bidi="es-ES"/>
            </w:rPr>
            <w:t>Experiencia</w:t>
          </w:r>
        </w:p>
      </w:docPartBody>
    </w:docPart>
    <w:docPart>
      <w:docPartPr>
        <w:name w:val="1BDCF9A7B879407C9ADDBC1CBFC59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157A3-BC33-453E-A451-BC8248414B52}"/>
      </w:docPartPr>
      <w:docPartBody>
        <w:p w:rsidR="00000000" w:rsidRDefault="00E70EC0">
          <w:pPr>
            <w:pStyle w:val="1BDCF9A7B879407C9ADDBC1CBFC59B32"/>
          </w:pPr>
          <w:r w:rsidRPr="00FD7C80">
            <w:rPr>
              <w:lang w:bidi="es-ES"/>
            </w:rPr>
            <w:t>Educación</w:t>
          </w:r>
        </w:p>
      </w:docPartBody>
    </w:docPart>
    <w:docPart>
      <w:docPartPr>
        <w:name w:val="7610ECEADC79418C91169F9867A50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EA1B3-57C8-46D0-B010-8D808500D864}"/>
      </w:docPartPr>
      <w:docPartBody>
        <w:p w:rsidR="00000000" w:rsidRDefault="00E70EC0">
          <w:pPr>
            <w:pStyle w:val="7610ECEADC79418C91169F9867A5068B"/>
          </w:pPr>
          <w:r w:rsidRPr="00FD7C80">
            <w:rPr>
              <w:rStyle w:val="Referenciasutil"/>
              <w:lang w:bidi="es-ES"/>
            </w:rPr>
            <w:t>Universidad</w:t>
          </w:r>
        </w:p>
      </w:docPartBody>
    </w:docPart>
    <w:docPart>
      <w:docPartPr>
        <w:name w:val="3B2DA123638049B2AD2EFF80B1BCD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35A45-DE90-45A8-9DBD-1A7170C2A4A4}"/>
      </w:docPartPr>
      <w:docPartBody>
        <w:p w:rsidR="00000000" w:rsidRDefault="00E70EC0">
          <w:pPr>
            <w:pStyle w:val="3B2DA123638049B2AD2EFF80B1BCDCA1"/>
          </w:pPr>
          <w:r w:rsidRPr="00FD7C80"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EC0"/>
    <w:rsid w:val="00E7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AEE888935BE4613B5AC553A3CD0A524">
    <w:name w:val="6AEE888935BE4613B5AC553A3CD0A524"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A08E4ADE565340F6B8B35EA4C28730B6">
    <w:name w:val="A08E4ADE565340F6B8B35EA4C28730B6"/>
  </w:style>
  <w:style w:type="paragraph" w:customStyle="1" w:styleId="F0B2D0FB61B14E45B9553235B8FEA233">
    <w:name w:val="F0B2D0FB61B14E45B9553235B8FEA233"/>
  </w:style>
  <w:style w:type="paragraph" w:customStyle="1" w:styleId="04142C3EAFBD4EDFA97D0AFF42ECD407">
    <w:name w:val="04142C3EAFBD4EDFA97D0AFF42ECD407"/>
  </w:style>
  <w:style w:type="paragraph" w:customStyle="1" w:styleId="9E9DD41569B54CD8A423637925BD2957">
    <w:name w:val="9E9DD41569B54CD8A423637925BD2957"/>
  </w:style>
  <w:style w:type="paragraph" w:customStyle="1" w:styleId="DEF12AF302FF4B879414B35EA257BF59">
    <w:name w:val="DEF12AF302FF4B879414B35EA257BF59"/>
  </w:style>
  <w:style w:type="paragraph" w:customStyle="1" w:styleId="21AA5CCACD414B158C4918413534AB71">
    <w:name w:val="21AA5CCACD414B158C4918413534AB71"/>
  </w:style>
  <w:style w:type="paragraph" w:customStyle="1" w:styleId="421214C446914F83BC08DE199F81C3C5">
    <w:name w:val="421214C446914F83BC08DE199F81C3C5"/>
  </w:style>
  <w:style w:type="paragraph" w:customStyle="1" w:styleId="BBC767EA5CE4446597022514C15CCE74">
    <w:name w:val="BBC767EA5CE4446597022514C15CCE74"/>
  </w:style>
  <w:style w:type="paragraph" w:customStyle="1" w:styleId="FBA4E66092B644B3B329157E7DFD1EBE">
    <w:name w:val="FBA4E66092B644B3B329157E7DFD1EBE"/>
  </w:style>
  <w:style w:type="paragraph" w:customStyle="1" w:styleId="8A95A27D4BF1497688D3E85B80CF9B4C">
    <w:name w:val="8A95A27D4BF1497688D3E85B80CF9B4C"/>
  </w:style>
  <w:style w:type="paragraph" w:customStyle="1" w:styleId="1A40EA510F404B0B92A977AAA1344D87">
    <w:name w:val="1A40EA510F404B0B92A977AAA1344D87"/>
  </w:style>
  <w:style w:type="paragraph" w:customStyle="1" w:styleId="97EE62F3BAFA4C08B7EEF687B14713E2">
    <w:name w:val="97EE62F3BAFA4C08B7EEF687B14713E2"/>
  </w:style>
  <w:style w:type="paragraph" w:customStyle="1" w:styleId="DBB1C0D87BC745E0819F8D44E4804824">
    <w:name w:val="DBB1C0D87BC745E0819F8D44E4804824"/>
  </w:style>
  <w:style w:type="paragraph" w:customStyle="1" w:styleId="DF86B0489AE8476D86AF02C17891CB0D">
    <w:name w:val="DF86B0489AE8476D86AF02C17891CB0D"/>
  </w:style>
  <w:style w:type="character" w:styleId="Referenciasutil">
    <w:name w:val="Subtle Reference"/>
    <w:basedOn w:val="Fuentedeprrafopredeter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65E4D59DF7C346F1B5C0956648A75463">
    <w:name w:val="65E4D59DF7C346F1B5C0956648A75463"/>
  </w:style>
  <w:style w:type="paragraph" w:customStyle="1" w:styleId="4E7F02B1A063480AAB0D63E545ABC381">
    <w:name w:val="4E7F02B1A063480AAB0D63E545ABC381"/>
  </w:style>
  <w:style w:type="paragraph" w:customStyle="1" w:styleId="0F799E4BF3EB4CA880A6A8D368431ABC">
    <w:name w:val="0F799E4BF3EB4CA880A6A8D368431ABC"/>
  </w:style>
  <w:style w:type="paragraph" w:customStyle="1" w:styleId="D311CA9EE58948F8BA5CC88E35AEB302">
    <w:name w:val="D311CA9EE58948F8BA5CC88E35AEB302"/>
  </w:style>
  <w:style w:type="paragraph" w:customStyle="1" w:styleId="2A31A7CCCD804A59B58C785999E1A594">
    <w:name w:val="2A31A7CCCD804A59B58C785999E1A594"/>
  </w:style>
  <w:style w:type="paragraph" w:customStyle="1" w:styleId="4B0DFDAE3DE54461A1A4F3F64AFA04E4">
    <w:name w:val="4B0DFDAE3DE54461A1A4F3F64AFA04E4"/>
  </w:style>
  <w:style w:type="paragraph" w:customStyle="1" w:styleId="264ACCE74ECB439BB00C9EDD206942EC">
    <w:name w:val="264ACCE74ECB439BB00C9EDD206942EC"/>
  </w:style>
  <w:style w:type="paragraph" w:customStyle="1" w:styleId="1BDCF9A7B879407C9ADDBC1CBFC59B32">
    <w:name w:val="1BDCF9A7B879407C9ADDBC1CBFC59B32"/>
  </w:style>
  <w:style w:type="paragraph" w:customStyle="1" w:styleId="A81B157EBD314457A121F5CE753109D6">
    <w:name w:val="A81B157EBD314457A121F5CE753109D6"/>
  </w:style>
  <w:style w:type="paragraph" w:customStyle="1" w:styleId="FBA360B8594F40E09F3F1CB0355BA31E">
    <w:name w:val="FBA360B8594F40E09F3F1CB0355BA31E"/>
  </w:style>
  <w:style w:type="paragraph" w:customStyle="1" w:styleId="36C4A80A375A45DD9D6C56C6BF829D7B">
    <w:name w:val="36C4A80A375A45DD9D6C56C6BF829D7B"/>
  </w:style>
  <w:style w:type="paragraph" w:customStyle="1" w:styleId="7610ECEADC79418C91169F9867A5068B">
    <w:name w:val="7610ECEADC79418C91169F9867A5068B"/>
  </w:style>
  <w:style w:type="paragraph" w:customStyle="1" w:styleId="1D946EA3B3BB46478C3D4791EB95650F">
    <w:name w:val="1D946EA3B3BB46478C3D4791EB95650F"/>
  </w:style>
  <w:style w:type="paragraph" w:customStyle="1" w:styleId="DB0B638336054DEBAE557AE87D81D2C3">
    <w:name w:val="DB0B638336054DEBAE557AE87D81D2C3"/>
  </w:style>
  <w:style w:type="paragraph" w:customStyle="1" w:styleId="75DC8B92AB694204B0DDF24D484D211B">
    <w:name w:val="75DC8B92AB694204B0DDF24D484D211B"/>
  </w:style>
  <w:style w:type="paragraph" w:customStyle="1" w:styleId="64D03045B1C04259A55ED154262C38EB">
    <w:name w:val="64D03045B1C04259A55ED154262C38EB"/>
  </w:style>
  <w:style w:type="paragraph" w:customStyle="1" w:styleId="E12646C6679342ACBD0C1CAD5E02324E">
    <w:name w:val="E12646C6679342ACBD0C1CAD5E02324E"/>
  </w:style>
  <w:style w:type="paragraph" w:customStyle="1" w:styleId="1585C7FA8EF5474ABD7F6E1623C6A7CC">
    <w:name w:val="1585C7FA8EF5474ABD7F6E1623C6A7CC"/>
  </w:style>
  <w:style w:type="paragraph" w:customStyle="1" w:styleId="3B2DA123638049B2AD2EFF80B1BCDCA1">
    <w:name w:val="3B2DA123638049B2AD2EFF80B1BCDCA1"/>
  </w:style>
  <w:style w:type="paragraph" w:customStyle="1" w:styleId="9AA17468E6B1491E893AE6C8B13ED426">
    <w:name w:val="9AA17468E6B1491E893AE6C8B13ED426"/>
  </w:style>
  <w:style w:type="paragraph" w:customStyle="1" w:styleId="B730CBD5DB0D4898A0AB7A8626CBDBED">
    <w:name w:val="B730CBD5DB0D4898A0AB7A8626CBDBED"/>
  </w:style>
  <w:style w:type="paragraph" w:customStyle="1" w:styleId="2B7D6AC833C847B2BA3B00222D9FC1CA">
    <w:name w:val="2B7D6AC833C847B2BA3B00222D9FC1CA"/>
  </w:style>
  <w:style w:type="paragraph" w:customStyle="1" w:styleId="FB80E0518776452199538643C3FC269F">
    <w:name w:val="FB80E0518776452199538643C3FC269F"/>
  </w:style>
  <w:style w:type="paragraph" w:customStyle="1" w:styleId="F6C729A8F01F4DFD886FE3861C67D0A7">
    <w:name w:val="F6C729A8F01F4DFD886FE3861C67D0A7"/>
  </w:style>
  <w:style w:type="paragraph" w:customStyle="1" w:styleId="7E5E7506B040408B9837B32FDFE39483">
    <w:name w:val="7E5E7506B040408B9837B32FDFE39483"/>
  </w:style>
  <w:style w:type="paragraph" w:customStyle="1" w:styleId="D2834621FF714CB4B60F5C8CFABABADE">
    <w:name w:val="D2834621FF714CB4B60F5C8CFABABADE"/>
  </w:style>
  <w:style w:type="paragraph" w:customStyle="1" w:styleId="93EE10C7F1554F5EBA6D90E9C8F9BA99">
    <w:name w:val="93EE10C7F1554F5EBA6D90E9C8F9BA99"/>
    <w:rsid w:val="00E70EC0"/>
  </w:style>
  <w:style w:type="paragraph" w:customStyle="1" w:styleId="A7C9172EDC554E6A898A93AAE398E533">
    <w:name w:val="A7C9172EDC554E6A898A93AAE398E533"/>
    <w:rsid w:val="00E70E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97637-B4BC-4F36-ABD1-A28369C13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{C716229B-76A9-4846-9C3A-9E3F1ABA4C68}tf16402488_win32.dotx</Template>
  <TotalTime>0</TotalTime>
  <Pages>2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2021-04-08T01:37:00Z</dcterms:created>
  <dcterms:modified xsi:type="dcterms:W3CDTF">2021-04-08T01:37:00Z</dcterms:modified>
  <cp:category/>
</cp:coreProperties>
</file>